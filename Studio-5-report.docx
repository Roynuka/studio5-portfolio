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367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DCDD116" wp14:editId="0BDB2CC3">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4B494AB" w14:textId="663FEF9B" w:rsidR="00C6554A" w:rsidRDefault="004152B4" w:rsidP="00C6554A">
      <w:pPr>
        <w:pStyle w:val="Title"/>
      </w:pPr>
      <w:r>
        <w:t>Studio 5</w:t>
      </w:r>
    </w:p>
    <w:p w14:paraId="4EB85B7B" w14:textId="7EF46AB6" w:rsidR="00C6554A" w:rsidRPr="00D5413C" w:rsidRDefault="004152B4" w:rsidP="00C6554A">
      <w:pPr>
        <w:pStyle w:val="Subtitle"/>
      </w:pPr>
      <w:r>
        <w:t>report</w:t>
      </w:r>
    </w:p>
    <w:p w14:paraId="119A652A" w14:textId="1773B8E4" w:rsidR="00C6554A" w:rsidRDefault="004152B4" w:rsidP="00C6554A">
      <w:pPr>
        <w:pStyle w:val="ContactInfo"/>
      </w:pPr>
      <w:r>
        <w:t>Roynuka Nukanuka</w:t>
      </w:r>
      <w:r w:rsidR="00C6554A">
        <w:t xml:space="preserve"> | </w:t>
      </w:r>
      <w:r>
        <w:t>IN728</w:t>
      </w:r>
      <w:r w:rsidR="00C6554A">
        <w:t>|</w:t>
      </w:r>
      <w:r w:rsidR="00C6554A" w:rsidRPr="00D5413C">
        <w:t xml:space="preserve"> </w:t>
      </w:r>
      <w:r>
        <w:t>12/11/2020</w:t>
      </w:r>
      <w:r w:rsidR="00C6554A">
        <w:br w:type="page"/>
      </w:r>
    </w:p>
    <w:p w14:paraId="6B27A9D0" w14:textId="65170C98" w:rsidR="00C6554A" w:rsidRDefault="00821D8C" w:rsidP="00C6554A">
      <w:pPr>
        <w:pStyle w:val="Heading1"/>
      </w:pPr>
      <w:r>
        <w:lastRenderedPageBreak/>
        <w:t>Summary</w:t>
      </w:r>
    </w:p>
    <w:p w14:paraId="0644A633" w14:textId="5E80F0BC" w:rsidR="00C6554A" w:rsidRDefault="00DC50FA" w:rsidP="005A360E">
      <w:r>
        <w:t xml:space="preserve">This report covers and summarizes what I did this semester for Studio 5 and my project team, Dev Ops. </w:t>
      </w:r>
    </w:p>
    <w:p w14:paraId="2580D46E" w14:textId="28B32DA0" w:rsidR="009174D3" w:rsidRDefault="009174D3" w:rsidP="009174D3">
      <w:pPr>
        <w:pStyle w:val="Heading1"/>
      </w:pPr>
      <w:r>
        <w:t>Introduction</w:t>
      </w:r>
    </w:p>
    <w:p w14:paraId="073B6157" w14:textId="709686F5" w:rsidR="00DB1A4C" w:rsidRDefault="00DB1A4C" w:rsidP="00DB1A4C">
      <w:r>
        <w:t>The purpose of this report is to summarize my journey and work this semester for Studio 5, more importantly for ‘Dev Ops’. I want to focus on the journey itself from the start to finish of the semester and everything in between getting there. The ups and downs of working with a team and a preview of what it’s like in the real world, IT industry.</w:t>
      </w:r>
    </w:p>
    <w:p w14:paraId="59C46907" w14:textId="71846BC1" w:rsidR="006866AB" w:rsidRDefault="006866AB" w:rsidP="00DB1A4C"/>
    <w:p w14:paraId="0026CA32" w14:textId="77777777" w:rsidR="006866AB" w:rsidRDefault="006866AB">
      <w:r>
        <w:br w:type="page"/>
      </w:r>
    </w:p>
    <w:p w14:paraId="68B3C81C" w14:textId="72EE551B" w:rsidR="00F05341" w:rsidRDefault="00F05341" w:rsidP="006866AB">
      <w:pPr>
        <w:pStyle w:val="Heading1"/>
      </w:pPr>
      <w:r>
        <w:lastRenderedPageBreak/>
        <w:t>Body</w:t>
      </w:r>
    </w:p>
    <w:p w14:paraId="3C43DAE1" w14:textId="77777777" w:rsidR="009F1B8E" w:rsidRPr="009F1B8E" w:rsidRDefault="009F1B8E" w:rsidP="009F1B8E"/>
    <w:p w14:paraId="7FF00557" w14:textId="6246CD7A" w:rsidR="009F1B8E" w:rsidRDefault="008C712B">
      <w:r>
        <w:t>The start was just like all the other Studio 5 students that came through. Each student was getting familiar with the different projects on offer. From Mobile, A.I (artificial intelligence), game development, Robotics, and Dev Ops. For myself it was down to 3. Robotics, Dev Ops, and Mobile. Ultimately, I went with Dev Ops as my papers had pretty much buil</w:t>
      </w:r>
      <w:r w:rsidR="009F1B8E">
        <w:t>t</w:t>
      </w:r>
      <w:r>
        <w:t xml:space="preserve"> the pathway towards Dev Ops after completing papers such as Networks, Linux, and System Administration.</w:t>
      </w:r>
      <w:r w:rsidR="00E25CCA">
        <w:t xml:space="preserve"> All that was left was to sign up and get sorted with the rest of the team.</w:t>
      </w:r>
    </w:p>
    <w:p w14:paraId="5145BC21" w14:textId="389FF7D9" w:rsidR="009F1B8E" w:rsidRDefault="009F1B8E"/>
    <w:p w14:paraId="6BF40597" w14:textId="0392FDF2" w:rsidR="00C84395" w:rsidRDefault="00C84395">
      <w:r>
        <w:t>Rob’s Army</w:t>
      </w:r>
    </w:p>
    <w:p w14:paraId="5559DE2A" w14:textId="495C9435" w:rsidR="00C84395" w:rsidRDefault="009F1B8E">
      <w:r>
        <w:t>Studio 5 students such as I were pretty much new to what was happening this semester. Previous students that decided to stay on from last time had tasks that carried over. Jae, Yan, Bex, Scott, Regan, and I were put together for a separate project under Rob. Still technically Dev Ops under Fasial’s supervision. This team would be called ‘Rob’s Army’.</w:t>
      </w:r>
    </w:p>
    <w:p w14:paraId="04011162" w14:textId="77777777" w:rsidR="004676CB" w:rsidRDefault="00C84395">
      <w:r>
        <w:t xml:space="preserve">Rob’s big project and vision was to migrate </w:t>
      </w:r>
      <w:r w:rsidR="00A35B47">
        <w:t>all</w:t>
      </w:r>
      <w:r>
        <w:t xml:space="preserve"> </w:t>
      </w:r>
      <w:r w:rsidR="00176B56">
        <w:t xml:space="preserve">the current B.I.T servers to cloud. </w:t>
      </w:r>
      <w:r w:rsidR="00A35B47">
        <w:t xml:space="preserve">The focus this semester was research and planning for the implementation in the future, hopefully at the end of 2021 and beyond. </w:t>
      </w:r>
      <w:r w:rsidR="007C6CE5">
        <w:t>This involved meetings with Ange Meikle, a systems engineer working at ISS (information system support) across from D block, Otago Polytech. Meetings with Martin, Grayson, Elise, and Krissi were also done to get a better understanding of the requirements needed for th</w:t>
      </w:r>
      <w:r w:rsidR="00C16235">
        <w:t>eir papers.</w:t>
      </w:r>
      <w:r w:rsidR="008372BD">
        <w:t xml:space="preserve"> The first part of implementation will be done for Krissi’s DB servers. She would be the first to have her servers migrated to cloud. However, we’re treating this very carefully as Rob stated himself it has been a work</w:t>
      </w:r>
      <w:r w:rsidR="008131A8">
        <w:t xml:space="preserve"> in </w:t>
      </w:r>
      <w:r w:rsidR="008372BD">
        <w:t>progress for quite some time</w:t>
      </w:r>
      <w:r w:rsidR="008131A8">
        <w:t xml:space="preserve">, so we’re taking this step by step as we do not want to make Krissi’s job harder. </w:t>
      </w:r>
    </w:p>
    <w:p w14:paraId="7FAE9349" w14:textId="20FC41E3" w:rsidR="00C84395" w:rsidRDefault="004676CB">
      <w:r>
        <w:t>As for</w:t>
      </w:r>
      <w:r w:rsidR="008E70A9">
        <w:t xml:space="preserve"> the implementation </w:t>
      </w:r>
      <w:r w:rsidR="001A6BD7">
        <w:t>itself and</w:t>
      </w:r>
      <w:r w:rsidR="008E70A9">
        <w:t xml:space="preserve"> how we’re going to do it</w:t>
      </w:r>
      <w:r w:rsidR="00803A82">
        <w:t xml:space="preserve"> Rob suggested we do so with Azure</w:t>
      </w:r>
      <w:r w:rsidR="008E70A9">
        <w:t xml:space="preserve">. </w:t>
      </w:r>
      <w:r w:rsidR="001A6BD7">
        <w:t>Majority of the semester was focused on research.</w:t>
      </w:r>
      <w:r w:rsidR="00975BDF">
        <w:t xml:space="preserve"> </w:t>
      </w:r>
      <w:r w:rsidR="00C86576">
        <w:t>Each person basically we’re given an account to play around with Azure and the services it provides to get an understanding of how it works.</w:t>
      </w:r>
      <w:r w:rsidR="003C40C5">
        <w:t xml:space="preserve"> </w:t>
      </w:r>
    </w:p>
    <w:p w14:paraId="087870AB" w14:textId="6D8E8315" w:rsidR="00FF2914" w:rsidRDefault="00FF2914">
      <w:r>
        <w:t xml:space="preserve">Other tasks included looking into some routers. </w:t>
      </w:r>
      <w:r w:rsidR="00ED2907">
        <w:t xml:space="preserve">One day Rob asked if we could investigate the current routers that 2/6 had the latest versions. In short, it was to use the router with the latest version so he could order the correct one as some of them were wrong. </w:t>
      </w:r>
    </w:p>
    <w:p w14:paraId="392975A4" w14:textId="724F6496" w:rsidR="007C6CE5" w:rsidRDefault="00975BDF">
      <w:r>
        <w:t>Kit Scavenging</w:t>
      </w:r>
    </w:p>
    <w:p w14:paraId="6AD2BEE2" w14:textId="033E493F" w:rsidR="00E47930" w:rsidRDefault="00E47930">
      <w:r>
        <w:t xml:space="preserve">A mini task assigned by Rob that was originally for ‘Rob’s Army’ that was later for everyone. Each week a pair would be rostered to check up on the computer kits upstairs at D312, PC maintenance room. These kits are used by the PC maintenance, now called </w:t>
      </w:r>
      <w:r>
        <w:lastRenderedPageBreak/>
        <w:t xml:space="preserve">Devices and Platforms. Our job was to make sure that these kits are up to scratch. A written report is then made after the checkup for Rob to follow up on if parts are needed.  </w:t>
      </w:r>
    </w:p>
    <w:p w14:paraId="6191A05D" w14:textId="77777777" w:rsidR="00622631" w:rsidRDefault="00622631"/>
    <w:p w14:paraId="7AFF5E1E" w14:textId="2AC1ED13" w:rsidR="007C6CE5" w:rsidRDefault="007C6CE5">
      <w:r>
        <w:t>Azure</w:t>
      </w:r>
    </w:p>
    <w:p w14:paraId="6CB0AAD8" w14:textId="79BE84E9" w:rsidR="00622631" w:rsidRDefault="007D667A">
      <w:r>
        <w:t xml:space="preserve">As mentioned before the purpose of learning Azure was to understand the services it provided </w:t>
      </w:r>
      <w:r w:rsidR="00322497">
        <w:t>for</w:t>
      </w:r>
      <w:r>
        <w:t xml:space="preserve"> us to assist in the migration of the current BIT servers to cloud.</w:t>
      </w:r>
      <w:r w:rsidR="00322497">
        <w:t xml:space="preserve"> Everyone involved including Rob is pretty much new to Azure.</w:t>
      </w:r>
      <w:r w:rsidR="003C24DA">
        <w:t xml:space="preserve"> </w:t>
      </w:r>
      <w:r w:rsidR="003748F8">
        <w:t xml:space="preserve">Another task from </w:t>
      </w:r>
      <w:r w:rsidR="003C24DA">
        <w:t xml:space="preserve">Faisal </w:t>
      </w:r>
      <w:r w:rsidR="003748F8">
        <w:t xml:space="preserve">involved </w:t>
      </w:r>
      <w:r w:rsidR="003C24DA">
        <w:t xml:space="preserve">4 topics for everyone to select and research on. </w:t>
      </w:r>
      <w:r w:rsidR="00566947">
        <w:t>These 4 were:</w:t>
      </w:r>
    </w:p>
    <w:p w14:paraId="25EB77F7" w14:textId="71C79270" w:rsidR="00566947" w:rsidRDefault="00566947" w:rsidP="00566947">
      <w:pPr>
        <w:pStyle w:val="ListParagraph"/>
        <w:numPr>
          <w:ilvl w:val="0"/>
          <w:numId w:val="16"/>
        </w:numPr>
      </w:pPr>
      <w:r>
        <w:t>Azure Dev Ops</w:t>
      </w:r>
    </w:p>
    <w:p w14:paraId="44648C72" w14:textId="496B869B" w:rsidR="00566947" w:rsidRDefault="00566947" w:rsidP="00566947">
      <w:pPr>
        <w:pStyle w:val="ListParagraph"/>
        <w:numPr>
          <w:ilvl w:val="0"/>
          <w:numId w:val="16"/>
        </w:numPr>
      </w:pPr>
      <w:r>
        <w:t>Azure IOT (internet of things)</w:t>
      </w:r>
    </w:p>
    <w:p w14:paraId="3D17D7A7" w14:textId="2E276AE4" w:rsidR="00566947" w:rsidRDefault="00566947" w:rsidP="00566947">
      <w:pPr>
        <w:pStyle w:val="ListParagraph"/>
        <w:numPr>
          <w:ilvl w:val="0"/>
          <w:numId w:val="16"/>
        </w:numPr>
      </w:pPr>
      <w:r>
        <w:t>Azure data analytics/machine learning</w:t>
      </w:r>
    </w:p>
    <w:p w14:paraId="393C83F8" w14:textId="1E3F8CBE" w:rsidR="00566947" w:rsidRDefault="00566947" w:rsidP="00566947">
      <w:pPr>
        <w:pStyle w:val="ListParagraph"/>
        <w:numPr>
          <w:ilvl w:val="0"/>
          <w:numId w:val="16"/>
        </w:numPr>
      </w:pPr>
      <w:r>
        <w:t>Security automation on Azure</w:t>
      </w:r>
    </w:p>
    <w:p w14:paraId="07072726" w14:textId="2CF540CD" w:rsidR="003748F8" w:rsidRDefault="003748F8" w:rsidP="003748F8">
      <w:r>
        <w:t xml:space="preserve">The purpose being how we could provide Azure as a service for these 4 things. </w:t>
      </w:r>
      <w:r w:rsidR="0080157B">
        <w:t xml:space="preserve">For us, how we could provide them in project. For </w:t>
      </w:r>
      <w:r w:rsidR="008B796F">
        <w:t>example,</w:t>
      </w:r>
      <w:r w:rsidR="0080157B">
        <w:t xml:space="preserve"> if IOT needed some VM’s to use </w:t>
      </w:r>
      <w:r w:rsidR="00A67CB2">
        <w:t>to run some of their devices</w:t>
      </w:r>
      <w:r w:rsidR="008B796F">
        <w:t>.</w:t>
      </w:r>
      <w:r w:rsidR="00604453">
        <w:t xml:space="preserve"> I went with ‘Azure Dev Ops’ as the other 3 didn’t seem to interest me that much</w:t>
      </w:r>
      <w:r w:rsidR="007E559D">
        <w:t xml:space="preserve">. </w:t>
      </w:r>
      <w:r w:rsidR="001678CE">
        <w:t>Although, not a lot of progress was made on my part in looking into ‘Azure Dev Ops’ as I found myself a little lost at times during the early stages of the semester.</w:t>
      </w:r>
    </w:p>
    <w:p w14:paraId="57C3BF82" w14:textId="49A6EBD7" w:rsidR="0010033F" w:rsidRDefault="0010033F" w:rsidP="003748F8">
      <w:r>
        <w:t xml:space="preserve">Towards the end of the first half of the semester I was encouraged to get certified with the AZ-104 Azure Admin certification. </w:t>
      </w:r>
      <w:r w:rsidR="0054318B">
        <w:t xml:space="preserve">Upon completion of this it would not only give us </w:t>
      </w:r>
      <w:r w:rsidR="001C3978">
        <w:t>an</w:t>
      </w:r>
      <w:r w:rsidR="0054318B">
        <w:t xml:space="preserve"> Azure certification but will look good on our CV when applying for jobs </w:t>
      </w:r>
      <w:r w:rsidR="00382100">
        <w:t>before or after graduation.</w:t>
      </w:r>
      <w:r w:rsidR="001C3978">
        <w:t xml:space="preserve">  Of course, I was not the only person that was encouraged to do so. The course was free online however the exam itself would be paid for from our own pocket. </w:t>
      </w:r>
      <w:r w:rsidR="00353D1E">
        <w:t xml:space="preserve">In total there was 6 modules to go through to prepare yourself for the exam. </w:t>
      </w:r>
      <w:r w:rsidR="007E221E">
        <w:t xml:space="preserve">I wasn’t able t0 get certified as the backend of the semester got busy with assignments and exams looming up. </w:t>
      </w:r>
      <w:r w:rsidR="00F11057">
        <w:t>Hope to do so maybe during the festive break.</w:t>
      </w:r>
      <w:r w:rsidR="00854F99">
        <w:t xml:space="preserve"> To be continued.</w:t>
      </w:r>
    </w:p>
    <w:p w14:paraId="42D12EC9" w14:textId="54F8A769" w:rsidR="007C6CE5" w:rsidRDefault="007C6CE5">
      <w:r>
        <w:t xml:space="preserve">Exchange Server </w:t>
      </w:r>
      <w:r w:rsidR="00801CC4">
        <w:t>with Nicholas and Gabriel</w:t>
      </w:r>
      <w:bookmarkStart w:id="5" w:name="_GoBack"/>
      <w:bookmarkEnd w:id="5"/>
    </w:p>
    <w:p w14:paraId="7D68CD7C" w14:textId="77777777" w:rsidR="00C84395" w:rsidRDefault="00C84395"/>
    <w:p w14:paraId="34105DE1" w14:textId="77777777" w:rsidR="009F1B8E" w:rsidRDefault="009F1B8E"/>
    <w:p w14:paraId="3E9756FD" w14:textId="3609E12D" w:rsidR="00F05341" w:rsidRDefault="00F05341">
      <w:pPr>
        <w:rPr>
          <w:rFonts w:asciiTheme="majorHAnsi" w:eastAsiaTheme="majorEastAsia" w:hAnsiTheme="majorHAnsi" w:cstheme="majorBidi"/>
          <w:color w:val="007789" w:themeColor="accent1" w:themeShade="BF"/>
          <w:sz w:val="32"/>
        </w:rPr>
      </w:pPr>
      <w:r>
        <w:br w:type="page"/>
      </w:r>
    </w:p>
    <w:p w14:paraId="403A0112" w14:textId="6396760D" w:rsidR="006866AB" w:rsidRDefault="00C75485" w:rsidP="006866AB">
      <w:pPr>
        <w:pStyle w:val="Heading1"/>
      </w:pPr>
      <w:r>
        <w:lastRenderedPageBreak/>
        <w:t>Conclusion</w:t>
      </w:r>
    </w:p>
    <w:p w14:paraId="5357FCA7" w14:textId="77777777" w:rsidR="006866AB" w:rsidRDefault="006866AB" w:rsidP="00DB1A4C"/>
    <w:p w14:paraId="57BC4C74" w14:textId="3D733169" w:rsidR="002C74C0" w:rsidRDefault="003F7506" w:rsidP="00DB1A4C"/>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40D4" w14:textId="77777777" w:rsidR="003F7506" w:rsidRDefault="003F7506" w:rsidP="00C6554A">
      <w:pPr>
        <w:spacing w:before="0" w:after="0" w:line="240" w:lineRule="auto"/>
      </w:pPr>
      <w:r>
        <w:separator/>
      </w:r>
    </w:p>
  </w:endnote>
  <w:endnote w:type="continuationSeparator" w:id="0">
    <w:p w14:paraId="1B05143E" w14:textId="77777777" w:rsidR="003F7506" w:rsidRDefault="003F75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E20D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B6DC" w14:textId="77777777" w:rsidR="003F7506" w:rsidRDefault="003F7506" w:rsidP="00C6554A">
      <w:pPr>
        <w:spacing w:before="0" w:after="0" w:line="240" w:lineRule="auto"/>
      </w:pPr>
      <w:r>
        <w:separator/>
      </w:r>
    </w:p>
  </w:footnote>
  <w:footnote w:type="continuationSeparator" w:id="0">
    <w:p w14:paraId="10570A1E" w14:textId="77777777" w:rsidR="003F7506" w:rsidRDefault="003F75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5042C9"/>
    <w:multiLevelType w:val="hybridMultilevel"/>
    <w:tmpl w:val="BCEA0FD6"/>
    <w:lvl w:ilvl="0" w:tplc="5ECE7BAA">
      <w:numFmt w:val="bullet"/>
      <w:lvlText w:val="-"/>
      <w:lvlJc w:val="left"/>
      <w:pPr>
        <w:ind w:left="720" w:hanging="360"/>
      </w:pPr>
      <w:rPr>
        <w:rFonts w:ascii="Constantia" w:eastAsiaTheme="minorHAnsi" w:hAnsi="Constant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B4"/>
    <w:rsid w:val="0010033F"/>
    <w:rsid w:val="001678CE"/>
    <w:rsid w:val="00176B56"/>
    <w:rsid w:val="001A6BD7"/>
    <w:rsid w:val="001C3978"/>
    <w:rsid w:val="002554CD"/>
    <w:rsid w:val="00293B83"/>
    <w:rsid w:val="002B4294"/>
    <w:rsid w:val="00322497"/>
    <w:rsid w:val="00333D0D"/>
    <w:rsid w:val="00353D1E"/>
    <w:rsid w:val="003748F8"/>
    <w:rsid w:val="00382100"/>
    <w:rsid w:val="003C24DA"/>
    <w:rsid w:val="003C40C5"/>
    <w:rsid w:val="003F7506"/>
    <w:rsid w:val="004152B4"/>
    <w:rsid w:val="004676CB"/>
    <w:rsid w:val="004C049F"/>
    <w:rsid w:val="005000E2"/>
    <w:rsid w:val="0054318B"/>
    <w:rsid w:val="00566947"/>
    <w:rsid w:val="005A360E"/>
    <w:rsid w:val="00604453"/>
    <w:rsid w:val="00622631"/>
    <w:rsid w:val="006866AB"/>
    <w:rsid w:val="006A3CE7"/>
    <w:rsid w:val="007C6CE5"/>
    <w:rsid w:val="007D667A"/>
    <w:rsid w:val="007E221E"/>
    <w:rsid w:val="007E559D"/>
    <w:rsid w:val="0080157B"/>
    <w:rsid w:val="00801CC4"/>
    <w:rsid w:val="00803A82"/>
    <w:rsid w:val="008131A8"/>
    <w:rsid w:val="00821D8C"/>
    <w:rsid w:val="008372BD"/>
    <w:rsid w:val="00854F99"/>
    <w:rsid w:val="008B796F"/>
    <w:rsid w:val="008C712B"/>
    <w:rsid w:val="008E70A9"/>
    <w:rsid w:val="009174D3"/>
    <w:rsid w:val="00975BDF"/>
    <w:rsid w:val="009F1B8E"/>
    <w:rsid w:val="00A35B47"/>
    <w:rsid w:val="00A67CB2"/>
    <w:rsid w:val="00B44268"/>
    <w:rsid w:val="00C16235"/>
    <w:rsid w:val="00C36173"/>
    <w:rsid w:val="00C6554A"/>
    <w:rsid w:val="00C75485"/>
    <w:rsid w:val="00C84395"/>
    <w:rsid w:val="00C86576"/>
    <w:rsid w:val="00DB1A4C"/>
    <w:rsid w:val="00DC50FA"/>
    <w:rsid w:val="00E25CCA"/>
    <w:rsid w:val="00E47930"/>
    <w:rsid w:val="00ED2907"/>
    <w:rsid w:val="00ED7C44"/>
    <w:rsid w:val="00F05341"/>
    <w:rsid w:val="00F11057"/>
    <w:rsid w:val="00F340B7"/>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FD95B"/>
  <w15:chartTrackingRefBased/>
  <w15:docId w15:val="{481AF086-A090-4C0C-AA63-96E84327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6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kar1\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1479</TotalTime>
  <Pages>5</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Roynuka Nukanuka (1000026028)</cp:lastModifiedBy>
  <cp:revision>48</cp:revision>
  <dcterms:created xsi:type="dcterms:W3CDTF">2020-11-10T09:48:00Z</dcterms:created>
  <dcterms:modified xsi:type="dcterms:W3CDTF">2020-11-11T10:27:00Z</dcterms:modified>
</cp:coreProperties>
</file>